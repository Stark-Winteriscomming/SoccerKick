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2017-03-21</w:t>
            </w:r>
          </w:p>
        </w:tc>
      </w:tr>
      <w:tr w:rsidR="00C71D6B" w:rsidRPr="00B23191" w:rsidTr="00136FED">
        <w:trPr>
          <w:trHeight w:val="399"/>
        </w:trPr>
        <w:tc>
          <w:tcPr>
            <w:tcW w:w="1256" w:type="dxa"/>
          </w:tcPr>
          <w:p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C71D6B" w:rsidRPr="00B23191" w:rsidTr="00136FED">
        <w:trPr>
          <w:trHeight w:val="383"/>
        </w:trPr>
        <w:tc>
          <w:tcPr>
            <w:tcW w:w="1256" w:type="dxa"/>
          </w:tcPr>
          <w:p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C71D6B" w:rsidRPr="00B23191" w:rsidRDefault="00AC1032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클라이언트 화면 구현, 데이터베이스 설계</w:t>
            </w:r>
          </w:p>
        </w:tc>
      </w:tr>
      <w:tr w:rsidR="00A833E3" w:rsidRPr="00B23191" w:rsidTr="00136FED">
        <w:trPr>
          <w:trHeight w:val="255"/>
        </w:trPr>
        <w:tc>
          <w:tcPr>
            <w:tcW w:w="1256" w:type="dxa"/>
            <w:vMerge w:val="restart"/>
          </w:tcPr>
          <w:p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:rsidTr="006417D1">
        <w:trPr>
          <w:trHeight w:val="33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C1032" w:rsidP="006417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6417D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3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</w:p>
          <w:p w:rsidR="006417D1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>모집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 글 </w:t>
            </w:r>
            <w:r w:rsidR="00AC1032">
              <w:rPr>
                <w:rFonts w:ascii="맑은 고딕" w:eastAsia="맑은 고딕" w:hAnsi="맑은 고딕" w:hint="eastAsia"/>
                <w:szCs w:val="20"/>
              </w:rPr>
              <w:t xml:space="preserve">리스트 </w:t>
            </w:r>
          </w:p>
          <w:p w:rsidR="00B44D15" w:rsidRDefault="00C2310B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2. </w:t>
            </w:r>
            <w:r w:rsidR="00B44D15">
              <w:rPr>
                <w:rFonts w:ascii="맑은 고딕" w:eastAsia="맑은 고딕" w:hAnsi="맑은 고딕" w:hint="eastAsia"/>
                <w:szCs w:val="20"/>
              </w:rPr>
              <w:t xml:space="preserve">글 하나 선택하면 상세보기 페이지 </w:t>
            </w: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5C4941" w:rsidRDefault="006417D1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175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원격 저장소 업로드 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프로젝트 폴더</w:t>
            </w:r>
          </w:p>
          <w:p w:rsidR="00AC1032" w:rsidRDefault="00AC103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 회의록</w:t>
            </w:r>
          </w:p>
          <w:p w:rsidR="006417D1" w:rsidRPr="00F601EC" w:rsidRDefault="006417D1" w:rsidP="00405771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bookmarkStart w:id="2" w:name="_GoBack"/>
        <w:bookmarkEnd w:id="2"/>
      </w:tr>
      <w:tr w:rsidR="00A833E3" w:rsidRPr="00B23191" w:rsidTr="006417D1">
        <w:trPr>
          <w:trHeight w:val="82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6417D1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모임 개설 페이지 </w:t>
            </w:r>
          </w:p>
          <w:p w:rsidR="00D36FFA" w:rsidRPr="00D36FFA" w:rsidRDefault="00D36FFA" w:rsidP="00405771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6417D1" w:rsidRPr="00A833E3" w:rsidRDefault="006417D1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A833E3" w:rsidRPr="00F601EC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833E3" w:rsidRPr="00B23191" w:rsidTr="006417D1">
        <w:trPr>
          <w:trHeight w:val="70"/>
        </w:trPr>
        <w:tc>
          <w:tcPr>
            <w:tcW w:w="1256" w:type="dxa"/>
            <w:vMerge/>
          </w:tcPr>
          <w:p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A833E3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:rsidR="006417D1" w:rsidRPr="00F601EC" w:rsidRDefault="006417D1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A833E3" w:rsidRPr="005C4941" w:rsidRDefault="00A833E3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2A23F8" w:rsidRDefault="002A23F8" w:rsidP="00791A8C">
      <w:pPr>
        <w:rPr>
          <w:rFonts w:ascii="맑은 고딕" w:eastAsia="맑은 고딕" w:hAnsi="맑은 고딕"/>
          <w:szCs w:val="20"/>
        </w:rPr>
      </w:pPr>
    </w:p>
    <w:p w:rsidR="002A23F8" w:rsidRDefault="002A23F8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881"/>
        <w:gridCol w:w="1236"/>
      </w:tblGrid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2017-03-22</w:t>
            </w:r>
          </w:p>
        </w:tc>
      </w:tr>
      <w:tr w:rsidR="002A23F8" w:rsidRPr="00B23191" w:rsidTr="00D44438">
        <w:trPr>
          <w:trHeight w:val="399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2A23F8" w:rsidRPr="00B23191" w:rsidTr="00D44438">
        <w:trPr>
          <w:trHeight w:val="383"/>
        </w:trPr>
        <w:tc>
          <w:tcPr>
            <w:tcW w:w="1256" w:type="dxa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기능 분담, 화면 페이지</w:t>
            </w:r>
          </w:p>
        </w:tc>
      </w:tr>
      <w:tr w:rsidR="002A23F8" w:rsidRPr="00B23191" w:rsidTr="00D44438">
        <w:trPr>
          <w:trHeight w:val="255"/>
        </w:trPr>
        <w:tc>
          <w:tcPr>
            <w:tcW w:w="1256" w:type="dxa"/>
            <w:vMerge w:val="restart"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2A23F8" w:rsidRPr="00B23191" w:rsidTr="00D44438">
        <w:trPr>
          <w:trHeight w:val="33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설계: client, team, gathering_board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3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화면(이어서)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1. 모집 글 리스트 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 글 하나 선택하면 상세보기 페이지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- 신청하기 </w:t>
            </w: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3. 입단하기 등록 양식 페이지 </w:t>
            </w:r>
          </w:p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175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2A23F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원격 저장소: 스프링 프로젝트로 최신화</w:t>
            </w:r>
          </w:p>
          <w:p w:rsidR="002A23F8" w:rsidRPr="002A23F8" w:rsidRDefault="002A23F8" w:rsidP="002A23F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깃, 깃허브 사용 익히기 </w:t>
            </w: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82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P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D36FFA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2A23F8" w:rsidRPr="00A833E3" w:rsidRDefault="002A23F8" w:rsidP="00D44438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236" w:type="dxa"/>
          </w:tcPr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2A23F8" w:rsidRPr="00B23191" w:rsidTr="00D44438">
        <w:trPr>
          <w:trHeight w:val="70"/>
        </w:trPr>
        <w:tc>
          <w:tcPr>
            <w:tcW w:w="1256" w:type="dxa"/>
            <w:vMerge/>
          </w:tcPr>
          <w:p w:rsidR="002A23F8" w:rsidRPr="00B2319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  <w:p w:rsidR="002A23F8" w:rsidRPr="00F601EC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:rsidR="002A23F8" w:rsidRPr="005C4941" w:rsidRDefault="002A23F8" w:rsidP="00D4443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5B1A52" w:rsidRDefault="005B1A52" w:rsidP="00791A8C">
      <w:pPr>
        <w:rPr>
          <w:rFonts w:ascii="맑은 고딕" w:eastAsia="맑은 고딕" w:hAnsi="맑은 고딕"/>
          <w:szCs w:val="20"/>
        </w:rPr>
      </w:pPr>
    </w:p>
    <w:p w:rsidR="005B1A52" w:rsidRDefault="005B1A52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7357"/>
        <w:gridCol w:w="760"/>
      </w:tblGrid>
      <w:tr w:rsidR="005B1A52" w:rsidRPr="00B23191" w:rsidTr="00CA0C69">
        <w:trPr>
          <w:trHeight w:val="399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2017-04-03</w:t>
            </w:r>
          </w:p>
        </w:tc>
      </w:tr>
      <w:tr w:rsidR="005B1A52" w:rsidRPr="00B23191" w:rsidTr="00CA0C69">
        <w:trPr>
          <w:trHeight w:val="399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5B1A52" w:rsidRPr="00B23191" w:rsidTr="00CA0C69">
        <w:trPr>
          <w:trHeight w:val="383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5B1A52" w:rsidRPr="00B23191" w:rsidTr="00CA0C69">
        <w:trPr>
          <w:trHeight w:val="383"/>
        </w:trPr>
        <w:tc>
          <w:tcPr>
            <w:tcW w:w="1256" w:type="dxa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255"/>
        </w:trPr>
        <w:tc>
          <w:tcPr>
            <w:tcW w:w="1256" w:type="dxa"/>
            <w:vMerge w:val="restart"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7357" w:type="dxa"/>
          </w:tcPr>
          <w:p w:rsidR="005B1A52" w:rsidRPr="00F601EC" w:rsidRDefault="005B1A52" w:rsidP="00CA0C6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760" w:type="dxa"/>
          </w:tcPr>
          <w:p w:rsidR="005B1A52" w:rsidRPr="00F601EC" w:rsidRDefault="005B1A52" w:rsidP="00CA0C6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5B1A52" w:rsidRPr="00B23191" w:rsidTr="0030621E">
        <w:trPr>
          <w:trHeight w:val="335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진행 사항</w:t>
            </w: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5B1A52">
              <w:rPr>
                <w:rFonts w:ascii="맑은 고딕" w:eastAsia="맑은 고딕" w:hAnsi="맑은 고딕" w:hint="eastAsia"/>
                <w:b/>
                <w:szCs w:val="20"/>
              </w:rPr>
              <w:t>창열</w:t>
            </w:r>
            <w:r>
              <w:rPr>
                <w:rFonts w:ascii="맑은 고딕" w:eastAsia="맑은 고딕" w:hAnsi="맑은 고딕" w:hint="eastAsia"/>
                <w:szCs w:val="20"/>
              </w:rPr>
              <w:t>: 클라이언트 뷰 개발</w:t>
            </w: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회원가입 페이지(90%), 회원정보 수정(90%), 모임 개설 페이지(90%)</w:t>
            </w:r>
          </w:p>
          <w:p w:rsidR="00F83534" w:rsidRDefault="00785176" w:rsidP="00CA0C69">
            <w:pPr>
              <w:rPr>
                <w:rFonts w:ascii="맑은 고딕" w:eastAsia="맑은 고딕" w:hAnsi="맑은 고딕"/>
                <w:szCs w:val="20"/>
              </w:rPr>
            </w:pPr>
            <w:r w:rsidRPr="00785176">
              <w:rPr>
                <w:rFonts w:ascii="맑은 고딕" w:eastAsia="맑은 고딕" w:hAnsi="맑은 고딕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  <w:r w:rsidRPr="005B1A52">
              <w:rPr>
                <w:rFonts w:ascii="맑은 고딕" w:eastAsia="맑은 고딕" w:hAnsi="맑은 고딕" w:hint="eastAsia"/>
                <w:b/>
                <w:szCs w:val="20"/>
              </w:rPr>
              <w:t>태성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 w:rsidR="0030621E">
              <w:rPr>
                <w:rFonts w:ascii="맑은 고딕" w:eastAsia="맑은 고딕" w:hAnsi="맑은 고딕" w:hint="eastAsia"/>
                <w:szCs w:val="20"/>
              </w:rPr>
              <w:t>클라이언트 뷰 개발</w:t>
            </w:r>
          </w:p>
          <w:p w:rsidR="0030621E" w:rsidRPr="005B1A52" w:rsidRDefault="0030621E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신청 현황 및 선수 선택(70%), 팀 생성 게시판(0%), 입단 신청 페이지(0%), </w:t>
            </w:r>
          </w:p>
          <w:p w:rsidR="0030621E" w:rsidRPr="0030621E" w:rsidRDefault="0030621E" w:rsidP="00CA0C69">
            <w:pPr>
              <w:rPr>
                <w:rFonts w:ascii="맑은 고딕" w:eastAsia="맑은 고딕" w:hAnsi="맑은 고딕"/>
                <w:color w:val="FF0000"/>
                <w:szCs w:val="20"/>
              </w:rPr>
            </w:pPr>
            <w:r w:rsidRPr="0030621E">
              <w:rPr>
                <w:rFonts w:ascii="맑은 고딕" w:eastAsia="맑은 고딕" w:hAnsi="맑은 고딕" w:hint="eastAsia"/>
                <w:color w:val="FF0000"/>
                <w:szCs w:val="20"/>
              </w:rPr>
              <w:t>포메이션 문제</w:t>
            </w:r>
          </w:p>
          <w:p w:rsidR="005B1A52" w:rsidRDefault="0030621E" w:rsidP="00CA0C69">
            <w:pPr>
              <w:rPr>
                <w:rFonts w:ascii="맑은 고딕" w:eastAsia="맑은 고딕" w:hAnsi="맑은 고딕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캐러셀로 할지, 인터넷 참고했던 걸로 할지?</w:t>
            </w:r>
            <w:r w:rsidRPr="0030621E">
              <w:rPr>
                <w:rFonts w:ascii="맑은 고딕" w:eastAsia="맑은 고딕" w:hAnsi="맑은 고딕" w:hint="eastAsia"/>
                <w:szCs w:val="20"/>
                <w:u w:val="single"/>
              </w:rPr>
              <w:t>(같이 고민)</w:t>
            </w:r>
          </w:p>
          <w:p w:rsidR="0030621E" w:rsidRPr="00F83534" w:rsidRDefault="00785176" w:rsidP="00CA0C69">
            <w:pPr>
              <w:rPr>
                <w:rFonts w:ascii="맑은 고딕" w:eastAsia="맑은 고딕" w:hAnsi="맑은 고딕"/>
                <w:szCs w:val="20"/>
                <w:u w:val="single"/>
              </w:rPr>
            </w:pPr>
            <w:r w:rsidRPr="00785176">
              <w:rPr>
                <w:rFonts w:ascii="맑은 고딕" w:eastAsia="맑은 고딕" w:hAnsi="맑은 고딕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83534" w:rsidRDefault="00F83534" w:rsidP="00CA0C69">
            <w:pPr>
              <w:rPr>
                <w:rFonts w:ascii="맑은 고딕" w:eastAsia="맑은 고딕" w:hAnsi="맑은 고딕"/>
                <w:b/>
                <w:szCs w:val="20"/>
              </w:rPr>
            </w:pPr>
            <w:r w:rsidRPr="00F83534">
              <w:rPr>
                <w:rFonts w:ascii="맑은 고딕" w:eastAsia="맑은 고딕" w:hAnsi="맑은 고딕" w:hint="eastAsia"/>
                <w:b/>
                <w:szCs w:val="20"/>
              </w:rPr>
              <w:t>상호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클라이언트 뷰 개발</w:t>
            </w:r>
          </w:p>
          <w:p w:rsidR="005B1A52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로그인 페이지(90%), 선수모집 게시판(90%)</w:t>
            </w:r>
            <w:r w:rsidR="00670D8F">
              <w:rPr>
                <w:rFonts w:ascii="맑은 고딕" w:eastAsia="맑은 고딕" w:hAnsi="맑은 고딕" w:hint="eastAsia"/>
                <w:szCs w:val="20"/>
              </w:rPr>
              <w:t>, 모집 상세 페이지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:rsidR="00F83534" w:rsidRDefault="00785176" w:rsidP="00CA0C69">
            <w:pPr>
              <w:rPr>
                <w:rFonts w:ascii="맑은 고딕" w:eastAsia="맑은 고딕" w:hAnsi="맑은 고딕"/>
                <w:szCs w:val="20"/>
              </w:rPr>
            </w:pPr>
            <w:r w:rsidRPr="00785176">
              <w:rPr>
                <w:rFonts w:ascii="맑은 고딕" w:eastAsia="맑은 고딕" w:hAnsi="맑은 고딕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 w:rsidRPr="00F83534">
              <w:rPr>
                <w:rFonts w:ascii="맑은 고딕" w:eastAsia="맑은 고딕" w:hAnsi="맑은 고딕" w:hint="eastAsia"/>
                <w:b/>
                <w:szCs w:val="20"/>
              </w:rPr>
              <w:t>창호</w:t>
            </w:r>
            <w:r>
              <w:rPr>
                <w:rFonts w:ascii="맑은 고딕" w:eastAsia="맑은 고딕" w:hAnsi="맑은 고딕" w:hint="eastAsia"/>
                <w:szCs w:val="20"/>
              </w:rPr>
              <w:t>: 클라이언트 뷰 개발</w:t>
            </w:r>
          </w:p>
          <w:p w:rsidR="00F83534" w:rsidRP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방 목록 보기(30%)</w:t>
            </w:r>
          </w:p>
          <w:p w:rsidR="00F83534" w:rsidRPr="00F601EC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175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Pr="002A23F8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82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0A1387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해야 할 것 </w:t>
            </w:r>
          </w:p>
          <w:p w:rsid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1. 만든 페이지들 연결</w:t>
            </w:r>
          </w:p>
          <w:p w:rsid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2. 포메이션 문제 토의</w:t>
            </w:r>
          </w:p>
          <w:p w:rsidR="00F83534" w:rsidRDefault="00F83534" w:rsidP="00CA0C6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3. </w:t>
            </w:r>
            <w:r w:rsidR="000A1387">
              <w:rPr>
                <w:rFonts w:ascii="맑은 고딕" w:eastAsia="맑은 고딕" w:hAnsi="맑은 고딕" w:hint="eastAsia"/>
                <w:szCs w:val="20"/>
              </w:rPr>
              <w:t xml:space="preserve">기능 별로 페이지 분담 </w:t>
            </w:r>
          </w:p>
          <w:p w:rsidR="000A1387" w:rsidRPr="002A23F8" w:rsidRDefault="000A1387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Pr="00D36FFA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:rsidR="005B1A52" w:rsidRPr="00A833E3" w:rsidRDefault="005B1A52" w:rsidP="00CA0C69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760" w:type="dxa"/>
          </w:tcPr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5B1A52" w:rsidRPr="00B23191" w:rsidTr="0030621E">
        <w:trPr>
          <w:trHeight w:val="70"/>
        </w:trPr>
        <w:tc>
          <w:tcPr>
            <w:tcW w:w="1256" w:type="dxa"/>
            <w:vMerge/>
          </w:tcPr>
          <w:p w:rsidR="005B1A52" w:rsidRPr="00B2319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  <w:p w:rsidR="005B1A52" w:rsidRPr="00F601EC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5B1A52" w:rsidRPr="005C4941" w:rsidRDefault="005B1A52" w:rsidP="00CA0C6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C71D6B" w:rsidRDefault="00C71D6B" w:rsidP="00791A8C">
      <w:pPr>
        <w:rPr>
          <w:rFonts w:ascii="맑은 고딕" w:eastAsia="맑은 고딕" w:hAnsi="맑은 고딕" w:hint="eastAsia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7357"/>
        <w:gridCol w:w="760"/>
      </w:tblGrid>
      <w:tr w:rsidR="00D6699F" w:rsidRPr="00B23191" w:rsidTr="007A0A48">
        <w:trPr>
          <w:trHeight w:val="399"/>
        </w:trPr>
        <w:tc>
          <w:tcPr>
            <w:tcW w:w="1256" w:type="dxa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lastRenderedPageBreak/>
              <w:t>회의일시</w:t>
            </w:r>
          </w:p>
        </w:tc>
        <w:tc>
          <w:tcPr>
            <w:tcW w:w="8117" w:type="dxa"/>
            <w:gridSpan w:val="2"/>
          </w:tcPr>
          <w:p w:rsidR="00D6699F" w:rsidRPr="00B23191" w:rsidRDefault="00D6699F" w:rsidP="00D6699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2017-04-</w:t>
            </w: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</w:tr>
      <w:tr w:rsidR="00D6699F" w:rsidRPr="00B23191" w:rsidTr="007A0A48">
        <w:trPr>
          <w:trHeight w:val="399"/>
        </w:trPr>
        <w:tc>
          <w:tcPr>
            <w:tcW w:w="1256" w:type="dxa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솔데스크 10층</w:t>
            </w:r>
          </w:p>
        </w:tc>
      </w:tr>
      <w:tr w:rsidR="00D6699F" w:rsidRPr="00B23191" w:rsidTr="007A0A48">
        <w:trPr>
          <w:trHeight w:val="383"/>
        </w:trPr>
        <w:tc>
          <w:tcPr>
            <w:tcW w:w="1256" w:type="dxa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모두</w:t>
            </w:r>
          </w:p>
        </w:tc>
      </w:tr>
      <w:tr w:rsidR="00D6699F" w:rsidRPr="00B23191" w:rsidTr="007A0A48">
        <w:trPr>
          <w:trHeight w:val="383"/>
        </w:trPr>
        <w:tc>
          <w:tcPr>
            <w:tcW w:w="1256" w:type="dxa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6699F" w:rsidRPr="00B23191" w:rsidTr="007A0A48">
        <w:trPr>
          <w:trHeight w:val="255"/>
        </w:trPr>
        <w:tc>
          <w:tcPr>
            <w:tcW w:w="1256" w:type="dxa"/>
            <w:vMerge w:val="restart"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7357" w:type="dxa"/>
          </w:tcPr>
          <w:p w:rsidR="00D6699F" w:rsidRPr="00F601EC" w:rsidRDefault="00D6699F" w:rsidP="007A0A4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760" w:type="dxa"/>
          </w:tcPr>
          <w:p w:rsidR="00D6699F" w:rsidRPr="00F601EC" w:rsidRDefault="00D6699F" w:rsidP="007A0A48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D6699F" w:rsidRPr="00B23191" w:rsidTr="007A0A48">
        <w:trPr>
          <w:trHeight w:val="335"/>
        </w:trPr>
        <w:tc>
          <w:tcPr>
            <w:tcW w:w="1256" w:type="dxa"/>
            <w:vMerge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D6699F" w:rsidRDefault="00D6699F" w:rsidP="007A0A4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[결정 사항]</w:t>
            </w:r>
          </w:p>
          <w:p w:rsidR="00D6699F" w:rsidRDefault="00D6699F" w:rsidP="007A0A48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D6699F" w:rsidRDefault="00D6699F" w:rsidP="007A0A4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팀 만들 때 포메이션 선택</w:t>
            </w:r>
          </w:p>
          <w:p w:rsidR="00D6699F" w:rsidRDefault="00D6699F" w:rsidP="007A0A4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모임생성때는 팀 포메이션 그대로 차용</w:t>
            </w:r>
          </w:p>
          <w:p w:rsidR="00D6699F" w:rsidRDefault="00D6699F" w:rsidP="007A0A48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모임장소는 모임 생성시 선택한다.</w:t>
            </w:r>
          </w:p>
          <w:p w:rsidR="00D6699F" w:rsidRDefault="00D6699F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- 추후 관리자가 장소 사용 가능여부를 통보한다.(모임 생성자 마이페이지에</w:t>
            </w:r>
          </w:p>
          <w:p w:rsidR="00D6699F" w:rsidRDefault="00D6699F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서 확인 가능)</w:t>
            </w:r>
          </w:p>
          <w:p w:rsidR="00D6699F" w:rsidRDefault="00D6699F" w:rsidP="00D6699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D71287" w:rsidRDefault="00D7128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창열 - 팀 생성 UI 수정</w:t>
            </w:r>
          </w:p>
          <w:p w:rsidR="00D71287" w:rsidRDefault="00D7128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태성 - 지원자 선택 UI 수정 </w:t>
            </w:r>
          </w:p>
          <w:p w:rsidR="00D71287" w:rsidRDefault="00E7631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상호 - 모일 개설 UI 수정 </w:t>
            </w:r>
          </w:p>
          <w:p w:rsidR="00E76317" w:rsidRDefault="00E7631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창호 - 메시지 그룹 </w:t>
            </w:r>
          </w:p>
          <w:p w:rsidR="00D71287" w:rsidRDefault="00D71287" w:rsidP="00D6699F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:rsidR="00D71287" w:rsidRDefault="00D7128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기간: 4/16일 까지</w:t>
            </w:r>
          </w:p>
          <w:p w:rsidR="00D71287" w:rsidRDefault="00D71287" w:rsidP="00D6699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:rsidR="00D6699F" w:rsidRPr="00F601EC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D6699F" w:rsidRPr="00F601EC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6699F" w:rsidRPr="00B23191" w:rsidTr="007A0A48">
        <w:trPr>
          <w:trHeight w:val="175"/>
        </w:trPr>
        <w:tc>
          <w:tcPr>
            <w:tcW w:w="1256" w:type="dxa"/>
            <w:vMerge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D6699F" w:rsidRPr="002A23F8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D6699F" w:rsidRPr="00F601EC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6699F" w:rsidRPr="00B23191" w:rsidTr="007A0A48">
        <w:trPr>
          <w:trHeight w:val="82"/>
        </w:trPr>
        <w:tc>
          <w:tcPr>
            <w:tcW w:w="1256" w:type="dxa"/>
            <w:vMerge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D6699F" w:rsidRPr="00A833E3" w:rsidRDefault="00D6699F" w:rsidP="007A0A48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760" w:type="dxa"/>
          </w:tcPr>
          <w:p w:rsidR="00D6699F" w:rsidRPr="00F601EC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6699F" w:rsidRPr="00B23191" w:rsidTr="007A0A48">
        <w:trPr>
          <w:trHeight w:val="70"/>
        </w:trPr>
        <w:tc>
          <w:tcPr>
            <w:tcW w:w="1256" w:type="dxa"/>
            <w:vMerge/>
          </w:tcPr>
          <w:p w:rsidR="00D6699F" w:rsidRPr="00B2319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357" w:type="dxa"/>
          </w:tcPr>
          <w:p w:rsidR="00D6699F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  <w:p w:rsidR="00D6699F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  <w:p w:rsidR="00D6699F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  <w:p w:rsidR="00D6699F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  <w:p w:rsidR="00D6699F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  <w:p w:rsidR="00D6699F" w:rsidRPr="00F601EC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60" w:type="dxa"/>
          </w:tcPr>
          <w:p w:rsidR="00D6699F" w:rsidRPr="005C4941" w:rsidRDefault="00D6699F" w:rsidP="007A0A4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D6699F" w:rsidRPr="00D6699F" w:rsidRDefault="00D6699F" w:rsidP="00791A8C">
      <w:pPr>
        <w:rPr>
          <w:rFonts w:ascii="맑은 고딕" w:eastAsia="맑은 고딕" w:hAnsi="맑은 고딕"/>
          <w:szCs w:val="20"/>
        </w:rPr>
      </w:pPr>
    </w:p>
    <w:sectPr w:rsidR="00D6699F" w:rsidRPr="00D6699F" w:rsidSect="00D54CB3">
      <w:headerReference w:type="default" r:id="rId7"/>
      <w:footerReference w:type="default" r:id="rId8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643" w:rsidRDefault="00D54643">
      <w:r>
        <w:separator/>
      </w:r>
    </w:p>
  </w:endnote>
  <w:endnote w:type="continuationSeparator" w:id="1">
    <w:p w:rsidR="00D54643" w:rsidRDefault="00D54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8886"/>
    </w:tblGrid>
    <w:tr w:rsidR="005072CE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072CE" w:rsidRDefault="00785176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E76317">
            <w:rPr>
              <w:rFonts w:ascii="Arial" w:hAnsi="Arial" w:cs="Arial"/>
              <w:noProof/>
              <w:kern w:val="0"/>
              <w:szCs w:val="20"/>
            </w:rPr>
            <w:t>4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E76317">
            <w:rPr>
              <w:rFonts w:ascii="Arial" w:hAnsi="Arial" w:cs="Arial"/>
              <w:noProof/>
              <w:kern w:val="0"/>
              <w:szCs w:val="20"/>
            </w:rPr>
            <w:t>4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:rsidR="005072CE" w:rsidRDefault="005072C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643" w:rsidRDefault="00D54643">
      <w:r>
        <w:separator/>
      </w:r>
    </w:p>
  </w:footnote>
  <w:footnote w:type="continuationSeparator" w:id="1">
    <w:p w:rsidR="00D54643" w:rsidRDefault="00D546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2709"/>
      <w:gridCol w:w="6379"/>
    </w:tblGrid>
    <w:tr w:rsidR="005072CE" w:rsidRPr="009A1C33">
      <w:trPr>
        <w:trHeight w:val="539"/>
        <w:jc w:val="center"/>
      </w:trPr>
      <w:tc>
        <w:tcPr>
          <w:tcW w:w="2709" w:type="dxa"/>
          <w:vAlign w:val="bottom"/>
        </w:tcPr>
        <w:p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785176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785176">
            <w:rPr>
              <w:rFonts w:ascii="Lucida Console" w:eastAsia="돋움" w:hAnsi="Lucida Console"/>
            </w:rPr>
            <w:fldChar w:fldCharType="separate"/>
          </w:r>
          <w:r w:rsidR="00D6699F">
            <w:rPr>
              <w:rFonts w:ascii="Lucida Console" w:eastAsia="돋움" w:hAnsi="Lucida Console" w:hint="eastAsia"/>
              <w:noProof/>
            </w:rPr>
            <w:t>2017</w:t>
          </w:r>
          <w:r w:rsidR="00D6699F">
            <w:rPr>
              <w:rFonts w:ascii="Lucida Console" w:eastAsia="돋움" w:hAnsi="Lucida Console" w:hint="eastAsia"/>
              <w:noProof/>
            </w:rPr>
            <w:t>년</w:t>
          </w:r>
          <w:r w:rsidR="00D6699F">
            <w:rPr>
              <w:rFonts w:ascii="Lucida Console" w:eastAsia="돋움" w:hAnsi="Lucida Console" w:hint="eastAsia"/>
              <w:noProof/>
            </w:rPr>
            <w:t xml:space="preserve"> 4</w:t>
          </w:r>
          <w:r w:rsidR="00D6699F">
            <w:rPr>
              <w:rFonts w:ascii="Lucida Console" w:eastAsia="돋움" w:hAnsi="Lucida Console" w:hint="eastAsia"/>
              <w:noProof/>
            </w:rPr>
            <w:t>월</w:t>
          </w:r>
          <w:r w:rsidR="00D6699F">
            <w:rPr>
              <w:rFonts w:ascii="Lucida Console" w:eastAsia="돋움" w:hAnsi="Lucida Console" w:hint="eastAsia"/>
              <w:noProof/>
            </w:rPr>
            <w:t xml:space="preserve"> 11</w:t>
          </w:r>
          <w:r w:rsidR="00D6699F">
            <w:rPr>
              <w:rFonts w:ascii="Lucida Console" w:eastAsia="돋움" w:hAnsi="Lucida Console" w:hint="eastAsia"/>
              <w:noProof/>
            </w:rPr>
            <w:t>일</w:t>
          </w:r>
          <w:r w:rsidR="00D6699F">
            <w:rPr>
              <w:rFonts w:ascii="Lucida Console" w:eastAsia="돋움" w:hAnsi="Lucida Console" w:hint="eastAsia"/>
              <w:noProof/>
            </w:rPr>
            <w:t xml:space="preserve"> </w:t>
          </w:r>
          <w:r w:rsidR="00D6699F">
            <w:rPr>
              <w:rFonts w:ascii="Lucida Console" w:eastAsia="돋움" w:hAnsi="Lucida Console" w:hint="eastAsia"/>
              <w:noProof/>
            </w:rPr>
            <w:t>오후</w:t>
          </w:r>
          <w:r w:rsidR="00D6699F">
            <w:rPr>
              <w:rFonts w:ascii="Lucida Console" w:eastAsia="돋움" w:hAnsi="Lucida Console" w:hint="eastAsia"/>
              <w:noProof/>
            </w:rPr>
            <w:t xml:space="preserve"> 4</w:t>
          </w:r>
          <w:r w:rsidR="00D6699F">
            <w:rPr>
              <w:rFonts w:ascii="Lucida Console" w:eastAsia="돋움" w:hAnsi="Lucida Console" w:hint="eastAsia"/>
              <w:noProof/>
            </w:rPr>
            <w:t>시</w:t>
          </w:r>
          <w:r w:rsidR="00D6699F">
            <w:rPr>
              <w:rFonts w:ascii="Lucida Console" w:eastAsia="돋움" w:hAnsi="Lucida Console" w:hint="eastAsia"/>
              <w:noProof/>
            </w:rPr>
            <w:t xml:space="preserve"> 52</w:t>
          </w:r>
          <w:r w:rsidR="00D6699F">
            <w:rPr>
              <w:rFonts w:ascii="Lucida Console" w:eastAsia="돋움" w:hAnsi="Lucida Console" w:hint="eastAsia"/>
              <w:noProof/>
            </w:rPr>
            <w:t>분</w:t>
          </w:r>
          <w:r w:rsidR="00785176">
            <w:rPr>
              <w:rFonts w:ascii="Lucida Console" w:eastAsia="돋움" w:hAnsi="Lucida Console"/>
            </w:rPr>
            <w:fldChar w:fldCharType="end"/>
          </w:r>
        </w:p>
        <w:p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 xml:space="preserve">: </w:t>
          </w:r>
        </w:p>
      </w:tc>
    </w:tr>
  </w:tbl>
  <w:p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9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14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  <w:num w:numId="15">
    <w:abstractNumId w:val="5"/>
  </w:num>
  <w:num w:numId="16">
    <w:abstractNumId w:val="18"/>
  </w:num>
  <w:num w:numId="17">
    <w:abstractNumId w:val="10"/>
  </w:num>
  <w:num w:numId="18">
    <w:abstractNumId w:val="3"/>
  </w:num>
  <w:num w:numId="19">
    <w:abstractNumId w:val="20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1CE"/>
    <w:rsid w:val="000018E1"/>
    <w:rsid w:val="00001CAF"/>
    <w:rsid w:val="00003264"/>
    <w:rsid w:val="00007434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1387"/>
    <w:rsid w:val="000A2364"/>
    <w:rsid w:val="000A4556"/>
    <w:rsid w:val="000B73D8"/>
    <w:rsid w:val="000C4CE8"/>
    <w:rsid w:val="000D05C6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13995"/>
    <w:rsid w:val="0021767E"/>
    <w:rsid w:val="0022269F"/>
    <w:rsid w:val="00222ACA"/>
    <w:rsid w:val="00223B7D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23F8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621E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3B5D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1A52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70D8F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7354F"/>
    <w:rsid w:val="0077374B"/>
    <w:rsid w:val="00774614"/>
    <w:rsid w:val="00785176"/>
    <w:rsid w:val="00791A8C"/>
    <w:rsid w:val="007A10D5"/>
    <w:rsid w:val="007B2779"/>
    <w:rsid w:val="007C7E55"/>
    <w:rsid w:val="007D120C"/>
    <w:rsid w:val="007D23F7"/>
    <w:rsid w:val="007E0F65"/>
    <w:rsid w:val="007F2E9C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712AE"/>
    <w:rsid w:val="00885B49"/>
    <w:rsid w:val="00887A80"/>
    <w:rsid w:val="00890669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C6F83"/>
    <w:rsid w:val="009F1D54"/>
    <w:rsid w:val="00A03072"/>
    <w:rsid w:val="00A04397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1032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4D15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310B"/>
    <w:rsid w:val="00C24DD0"/>
    <w:rsid w:val="00C250C1"/>
    <w:rsid w:val="00C27CEB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10A0"/>
    <w:rsid w:val="00D15AEE"/>
    <w:rsid w:val="00D17BA9"/>
    <w:rsid w:val="00D20000"/>
    <w:rsid w:val="00D34C62"/>
    <w:rsid w:val="00D36FFA"/>
    <w:rsid w:val="00D40864"/>
    <w:rsid w:val="00D4098E"/>
    <w:rsid w:val="00D5068B"/>
    <w:rsid w:val="00D54643"/>
    <w:rsid w:val="00D54686"/>
    <w:rsid w:val="00D54CB3"/>
    <w:rsid w:val="00D6159C"/>
    <w:rsid w:val="00D6258D"/>
    <w:rsid w:val="00D62AC0"/>
    <w:rsid w:val="00D6699F"/>
    <w:rsid w:val="00D71287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4370"/>
    <w:rsid w:val="00E04734"/>
    <w:rsid w:val="00E165AC"/>
    <w:rsid w:val="00E203D2"/>
    <w:rsid w:val="00E21047"/>
    <w:rsid w:val="00E236B9"/>
    <w:rsid w:val="00E26204"/>
    <w:rsid w:val="00E33505"/>
    <w:rsid w:val="00E35B17"/>
    <w:rsid w:val="00E44EE8"/>
    <w:rsid w:val="00E45D0F"/>
    <w:rsid w:val="00E46AEB"/>
    <w:rsid w:val="00E5272E"/>
    <w:rsid w:val="00E612CB"/>
    <w:rsid w:val="00E76317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668C"/>
    <w:rsid w:val="00F21CAF"/>
    <w:rsid w:val="00F37718"/>
    <w:rsid w:val="00F46691"/>
    <w:rsid w:val="00F53878"/>
    <w:rsid w:val="00F55D29"/>
    <w:rsid w:val="00F569BD"/>
    <w:rsid w:val="00F601EC"/>
    <w:rsid w:val="00F75870"/>
    <w:rsid w:val="00F809FE"/>
    <w:rsid w:val="00F8223F"/>
    <w:rsid w:val="00F83534"/>
    <w:rsid w:val="00F8463C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90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Administrator</dc:creator>
  <cp:lastModifiedBy>Windows 사용자</cp:lastModifiedBy>
  <cp:revision>6</cp:revision>
  <cp:lastPrinted>2010-04-28T02:48:00Z</cp:lastPrinted>
  <dcterms:created xsi:type="dcterms:W3CDTF">2017-03-21T09:18:00Z</dcterms:created>
  <dcterms:modified xsi:type="dcterms:W3CDTF">2017-04-11T08:29:00Z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